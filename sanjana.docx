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CEAE7" w:themeColor="accent1" w:themeTint="19"/>
  <w:body>
    <w:p w14:paraId="568B0DE4" w14:textId="77777777" w:rsidR="00F228C5" w:rsidRDefault="00F228C5" w:rsidP="00F228C5"/>
    <w:p w14:paraId="2FA0D7BE" w14:textId="40BFC1B6" w:rsidR="3253819B" w:rsidRPr="00B85B4F" w:rsidRDefault="009E0EE1" w:rsidP="00CA639F">
      <w:pPr>
        <w:pStyle w:val="Title"/>
        <w:rPr>
          <w:rFonts w:asciiTheme="minorHAnsi" w:hAnsiTheme="minorHAnsi"/>
        </w:rPr>
      </w:pPr>
      <w:r w:rsidRPr="00B85B4F">
        <w:rPr>
          <w:rFonts w:asciiTheme="minorHAnsi" w:hAnsiTheme="minorHAnsi"/>
        </w:rPr>
        <w:t>N. SANJANA</w:t>
      </w:r>
    </w:p>
    <w:p w14:paraId="48816DCA" w14:textId="5265D6E9" w:rsidR="003A4954" w:rsidRPr="00B85B4F" w:rsidRDefault="00243E3A" w:rsidP="00CA639F">
      <w:pPr>
        <w:pStyle w:val="Subtitle"/>
      </w:pPr>
      <w:r w:rsidRPr="00B85B4F">
        <w:t>Madakasira[T</w:t>
      </w:r>
      <w:r w:rsidR="009E0EE1" w:rsidRPr="00B85B4F">
        <w:t>], AMARPURAM, ANDHRA</w:t>
      </w:r>
      <w:r w:rsidRPr="00B85B4F">
        <w:t xml:space="preserve"> Pradesh,515281</w:t>
      </w:r>
    </w:p>
    <w:p w14:paraId="285DA917" w14:textId="77777777" w:rsidR="006E6662" w:rsidRPr="00B85B4F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0"/>
      </w:tblGrid>
      <w:tr w:rsidR="007B1EF3" w:rsidRPr="00B85B4F" w14:paraId="4463B8B7" w14:textId="77777777" w:rsidTr="2BE3A5F4">
        <w:trPr>
          <w:trHeight w:val="728"/>
        </w:trPr>
        <w:tc>
          <w:tcPr>
            <w:tcW w:w="9350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C2C8E81" w14:textId="45EF2DA3" w:rsidR="007B1EF3" w:rsidRPr="00B85B4F" w:rsidRDefault="00243E3A" w:rsidP="00243E3A">
            <w:pPr>
              <w:pStyle w:val="Quote"/>
              <w:rPr>
                <w:sz w:val="24"/>
                <w:szCs w:val="24"/>
              </w:rPr>
            </w:pPr>
            <w:r w:rsidRPr="00B85B4F">
              <w:rPr>
                <w:sz w:val="24"/>
                <w:szCs w:val="24"/>
              </w:rPr>
              <w:sym w:font="Wingdings" w:char="F028"/>
            </w:r>
            <w:r w:rsidRPr="00B85B4F">
              <w:rPr>
                <w:sz w:val="24"/>
                <w:szCs w:val="24"/>
              </w:rPr>
              <w:t xml:space="preserve">7396002721  </w:t>
            </w:r>
            <w:r w:rsidRPr="00B85B4F">
              <w:rPr>
                <w:sz w:val="24"/>
                <w:szCs w:val="24"/>
              </w:rPr>
              <w:sym w:font="Wingdings" w:char="F02A"/>
            </w:r>
            <w:r w:rsidRPr="00B85B4F">
              <w:rPr>
                <w:sz w:val="24"/>
                <w:szCs w:val="24"/>
              </w:rPr>
              <w:t>sanjanasanju7442@gmail.com   •github.</w:t>
            </w:r>
            <w:r w:rsidRPr="00B85B4F">
              <w:rPr>
                <w:rStyle w:val="Strong"/>
                <w:sz w:val="24"/>
                <w:szCs w:val="24"/>
              </w:rPr>
              <w:t>com/sanjana1910</w:t>
            </w:r>
          </w:p>
        </w:tc>
      </w:tr>
    </w:tbl>
    <w:p w14:paraId="40B213C1" w14:textId="77777777" w:rsidR="00CA639F" w:rsidRPr="00B85B4F" w:rsidRDefault="00CA639F" w:rsidP="00CA639F">
      <w:pPr>
        <w:pStyle w:val="Spacing"/>
      </w:pPr>
    </w:p>
    <w:tbl>
      <w:tblPr>
        <w:tblW w:w="90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3"/>
        <w:gridCol w:w="694"/>
        <w:gridCol w:w="6945"/>
      </w:tblGrid>
      <w:tr w:rsidR="007B1EF3" w:rsidRPr="00B85B4F" w14:paraId="189B6E9E" w14:textId="77777777" w:rsidTr="00AB35AC">
        <w:trPr>
          <w:trHeight w:val="1008"/>
        </w:trPr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14:paraId="0AACB3B3" w14:textId="77777777" w:rsidR="007B1EF3" w:rsidRPr="00B85B4F" w:rsidRDefault="008C7471" w:rsidP="001A1BCF">
            <w:pPr>
              <w:pStyle w:val="Heading2"/>
              <w:rPr>
                <w:rFonts w:asciiTheme="minorHAnsi" w:hAnsiTheme="minorHAnsi"/>
              </w:rPr>
            </w:pPr>
            <w:r w:rsidRPr="00B85B4F">
              <w:rPr>
                <w:rFonts w:asciiTheme="minorHAnsi" w:hAnsiTheme="minorHAnsi"/>
              </w:rPr>
              <w:t>Objective</w:t>
            </w:r>
          </w:p>
        </w:tc>
        <w:tc>
          <w:tcPr>
            <w:tcW w:w="694" w:type="dxa"/>
          </w:tcPr>
          <w:p w14:paraId="1E7692AD" w14:textId="77777777" w:rsidR="007B1EF3" w:rsidRPr="00B85B4F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45" w:type="dxa"/>
          </w:tcPr>
          <w:p w14:paraId="45E5B69D" w14:textId="2984988C" w:rsidR="00C567C3" w:rsidRPr="00B85B4F" w:rsidRDefault="00243E3A" w:rsidP="00C76870">
            <w:r w:rsidRPr="00B85B4F">
              <w:t>An</w:t>
            </w:r>
            <w:r w:rsidRPr="00B85B4F">
              <w:rPr>
                <w:spacing w:val="-4"/>
              </w:rPr>
              <w:t xml:space="preserve"> </w:t>
            </w:r>
            <w:r w:rsidRPr="00B85B4F">
              <w:t>enthusiastic</w:t>
            </w:r>
            <w:r w:rsidRPr="00B85B4F">
              <w:rPr>
                <w:spacing w:val="-2"/>
              </w:rPr>
              <w:t xml:space="preserve"> </w:t>
            </w:r>
            <w:r w:rsidRPr="00B85B4F">
              <w:t>individual</w:t>
            </w:r>
            <w:r w:rsidRPr="00B85B4F">
              <w:rPr>
                <w:spacing w:val="-4"/>
              </w:rPr>
              <w:t xml:space="preserve"> </w:t>
            </w:r>
            <w:r w:rsidRPr="00B85B4F">
              <w:t>for</w:t>
            </w:r>
            <w:r w:rsidRPr="00B85B4F">
              <w:rPr>
                <w:spacing w:val="-3"/>
              </w:rPr>
              <w:t xml:space="preserve"> </w:t>
            </w:r>
            <w:r w:rsidRPr="00B85B4F">
              <w:t>a</w:t>
            </w:r>
            <w:r w:rsidRPr="00B85B4F">
              <w:rPr>
                <w:spacing w:val="-7"/>
              </w:rPr>
              <w:t xml:space="preserve"> </w:t>
            </w:r>
            <w:r w:rsidRPr="00B85B4F">
              <w:t>position</w:t>
            </w:r>
            <w:r w:rsidRPr="00B85B4F">
              <w:rPr>
                <w:spacing w:val="-4"/>
              </w:rPr>
              <w:t xml:space="preserve"> </w:t>
            </w:r>
            <w:r w:rsidRPr="00B85B4F">
              <w:t>where</w:t>
            </w:r>
            <w:r w:rsidRPr="00B85B4F">
              <w:rPr>
                <w:spacing w:val="-6"/>
              </w:rPr>
              <w:t xml:space="preserve"> </w:t>
            </w:r>
            <w:r w:rsidRPr="00B85B4F">
              <w:t>I</w:t>
            </w:r>
            <w:r w:rsidRPr="00B85B4F">
              <w:rPr>
                <w:spacing w:val="-7"/>
              </w:rPr>
              <w:t xml:space="preserve"> </w:t>
            </w:r>
            <w:r w:rsidRPr="00B85B4F">
              <w:t>can</w:t>
            </w:r>
            <w:r w:rsidRPr="00B85B4F">
              <w:rPr>
                <w:spacing w:val="-4"/>
              </w:rPr>
              <w:t xml:space="preserve"> </w:t>
            </w:r>
            <w:r w:rsidRPr="00B85B4F">
              <w:t>maximize</w:t>
            </w:r>
            <w:r w:rsidRPr="00B85B4F">
              <w:rPr>
                <w:spacing w:val="-2"/>
              </w:rPr>
              <w:t xml:space="preserve"> </w:t>
            </w:r>
            <w:r w:rsidRPr="00B85B4F">
              <w:t>my</w:t>
            </w:r>
            <w:r w:rsidRPr="00B85B4F">
              <w:rPr>
                <w:spacing w:val="-4"/>
              </w:rPr>
              <w:t xml:space="preserve"> </w:t>
            </w:r>
            <w:r w:rsidRPr="00B85B4F">
              <w:t>abilities</w:t>
            </w:r>
            <w:r w:rsidRPr="00B85B4F">
              <w:rPr>
                <w:spacing w:val="-5"/>
              </w:rPr>
              <w:t xml:space="preserve"> </w:t>
            </w:r>
            <w:r w:rsidRPr="00B85B4F">
              <w:t>and</w:t>
            </w:r>
            <w:r w:rsidRPr="00B85B4F">
              <w:rPr>
                <w:spacing w:val="-4"/>
              </w:rPr>
              <w:t xml:space="preserve"> </w:t>
            </w:r>
            <w:r w:rsidRPr="00B85B4F">
              <w:t>contribute</w:t>
            </w:r>
            <w:r w:rsidRPr="00B85B4F">
              <w:rPr>
                <w:spacing w:val="-1"/>
              </w:rPr>
              <w:t xml:space="preserve"> </w:t>
            </w:r>
            <w:r w:rsidRPr="00B85B4F">
              <w:t>to</w:t>
            </w:r>
            <w:r w:rsidRPr="00B85B4F">
              <w:rPr>
                <w:spacing w:val="-10"/>
              </w:rPr>
              <w:t xml:space="preserve"> </w:t>
            </w:r>
            <w:r w:rsidRPr="00B85B4F">
              <w:t>the</w:t>
            </w:r>
            <w:r w:rsidRPr="00B85B4F">
              <w:rPr>
                <w:spacing w:val="-2"/>
              </w:rPr>
              <w:t xml:space="preserve"> </w:t>
            </w:r>
            <w:r w:rsidRPr="00B85B4F">
              <w:t>growth</w:t>
            </w:r>
            <w:r w:rsidRPr="00B85B4F">
              <w:rPr>
                <w:spacing w:val="-4"/>
              </w:rPr>
              <w:t xml:space="preserve"> </w:t>
            </w:r>
            <w:r w:rsidRPr="00B85B4F">
              <w:t>of</w:t>
            </w:r>
            <w:r w:rsidRPr="00B85B4F">
              <w:rPr>
                <w:spacing w:val="-3"/>
              </w:rPr>
              <w:t xml:space="preserve"> </w:t>
            </w:r>
            <w:r w:rsidRPr="00B85B4F">
              <w:t>the</w:t>
            </w:r>
            <w:r w:rsidRPr="00B85B4F">
              <w:rPr>
                <w:spacing w:val="-52"/>
              </w:rPr>
              <w:t xml:space="preserve"> </w:t>
            </w:r>
            <w:r w:rsidRPr="00B85B4F">
              <w:t>organization</w:t>
            </w:r>
            <w:r w:rsidRPr="00B85B4F">
              <w:rPr>
                <w:spacing w:val="-8"/>
              </w:rPr>
              <w:t xml:space="preserve"> </w:t>
            </w:r>
            <w:r w:rsidRPr="00B85B4F">
              <w:t>and</w:t>
            </w:r>
            <w:r w:rsidRPr="00B85B4F">
              <w:rPr>
                <w:spacing w:val="-7"/>
              </w:rPr>
              <w:t xml:space="preserve"> </w:t>
            </w:r>
            <w:r w:rsidRPr="00B85B4F">
              <w:t>challenging</w:t>
            </w:r>
            <w:r w:rsidRPr="00B85B4F">
              <w:rPr>
                <w:spacing w:val="-7"/>
              </w:rPr>
              <w:t xml:space="preserve"> </w:t>
            </w:r>
            <w:r w:rsidRPr="00B85B4F">
              <w:t>work</w:t>
            </w:r>
            <w:r w:rsidRPr="00B85B4F">
              <w:rPr>
                <w:spacing w:val="-7"/>
              </w:rPr>
              <w:t xml:space="preserve"> </w:t>
            </w:r>
            <w:r w:rsidRPr="00B85B4F">
              <w:t>profile</w:t>
            </w:r>
            <w:r w:rsidRPr="00B85B4F">
              <w:rPr>
                <w:spacing w:val="-4"/>
              </w:rPr>
              <w:t xml:space="preserve"> </w:t>
            </w:r>
            <w:r w:rsidRPr="00B85B4F">
              <w:t>in</w:t>
            </w:r>
            <w:r w:rsidRPr="00B85B4F">
              <w:rPr>
                <w:spacing w:val="-1"/>
              </w:rPr>
              <w:t xml:space="preserve"> </w:t>
            </w:r>
            <w:r w:rsidRPr="00B85B4F">
              <w:t>IT</w:t>
            </w:r>
            <w:r w:rsidRPr="00B85B4F">
              <w:rPr>
                <w:spacing w:val="-1"/>
              </w:rPr>
              <w:t xml:space="preserve"> </w:t>
            </w:r>
            <w:r w:rsidRPr="00B85B4F">
              <w:t>industry</w:t>
            </w:r>
          </w:p>
        </w:tc>
      </w:tr>
      <w:tr w:rsidR="007B1EF3" w:rsidRPr="00B85B4F" w14:paraId="74FC747F" w14:textId="77777777" w:rsidTr="003D63F6">
        <w:trPr>
          <w:trHeight w:val="1394"/>
        </w:trPr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14:paraId="1DEF651D" w14:textId="77777777" w:rsidR="007B1EF3" w:rsidRPr="00B85B4F" w:rsidRDefault="008C7471" w:rsidP="00C76870">
            <w:pPr>
              <w:pStyle w:val="Heading2"/>
              <w:rPr>
                <w:rFonts w:asciiTheme="minorHAnsi" w:hAnsiTheme="minorHAnsi"/>
              </w:rPr>
            </w:pPr>
            <w:r w:rsidRPr="00B85B4F">
              <w:rPr>
                <w:rFonts w:asciiTheme="minorHAnsi" w:hAnsiTheme="minorHAnsi"/>
              </w:rPr>
              <w:t>Skills &amp; abilities</w:t>
            </w:r>
          </w:p>
        </w:tc>
        <w:tc>
          <w:tcPr>
            <w:tcW w:w="694" w:type="dxa"/>
          </w:tcPr>
          <w:p w14:paraId="0406C87B" w14:textId="77777777" w:rsidR="007B1EF3" w:rsidRPr="00B85B4F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45" w:type="dxa"/>
          </w:tcPr>
          <w:p w14:paraId="6B2191B9" w14:textId="609008EE" w:rsidR="007B1EF3" w:rsidRPr="00B85B4F" w:rsidRDefault="00243E3A" w:rsidP="00C76870">
            <w:r w:rsidRPr="00B85B4F">
              <w:t xml:space="preserve">Languages    </w:t>
            </w:r>
            <w:r w:rsidR="003D63F6" w:rsidRPr="00B85B4F">
              <w:t xml:space="preserve"> </w:t>
            </w:r>
            <w:proofErr w:type="gramStart"/>
            <w:r w:rsidRPr="00B85B4F">
              <w:t xml:space="preserve">  :</w:t>
            </w:r>
            <w:proofErr w:type="gramEnd"/>
            <w:r w:rsidRPr="00B85B4F">
              <w:t xml:space="preserve">   Python, Java, SQL, HTML, C Programming</w:t>
            </w:r>
          </w:p>
          <w:p w14:paraId="38698AEE" w14:textId="719447B6" w:rsidR="00243E3A" w:rsidRPr="00B85B4F" w:rsidRDefault="00243E3A" w:rsidP="00C76870">
            <w:r w:rsidRPr="00B85B4F">
              <w:t>Technologies</w:t>
            </w:r>
            <w:r w:rsidR="003D63F6" w:rsidRPr="00B85B4F">
              <w:t xml:space="preserve"> </w:t>
            </w:r>
            <w:proofErr w:type="gramStart"/>
            <w:r w:rsidRPr="00B85B4F">
              <w:t xml:space="preserve">  :</w:t>
            </w:r>
            <w:proofErr w:type="gramEnd"/>
            <w:r w:rsidRPr="00B85B4F">
              <w:t xml:space="preserve">   Web development, Deep learning</w:t>
            </w:r>
          </w:p>
          <w:p w14:paraId="3CEF4616" w14:textId="6E2BDD1B" w:rsidR="00243E3A" w:rsidRPr="00B85B4F" w:rsidRDefault="00243E3A" w:rsidP="00C76870">
            <w:r w:rsidRPr="00B85B4F">
              <w:t>Soft skill</w:t>
            </w:r>
            <w:r w:rsidR="00B85B4F">
              <w:t xml:space="preserve">s       </w:t>
            </w:r>
            <w:r w:rsidR="009E0EE1">
              <w:t xml:space="preserve"> </w:t>
            </w:r>
            <w:proofErr w:type="gramStart"/>
            <w:r w:rsidR="009E0EE1">
              <w:t xml:space="preserve">  :</w:t>
            </w:r>
            <w:proofErr w:type="gramEnd"/>
            <w:r w:rsidRPr="00B85B4F">
              <w:t xml:space="preserve">  communication, inter personal communication, time management</w:t>
            </w:r>
            <w:r w:rsidR="003D63F6" w:rsidRPr="00B85B4F">
              <w:t>, Team work</w:t>
            </w:r>
          </w:p>
          <w:p w14:paraId="1345B9FA" w14:textId="27845EC3" w:rsidR="00243E3A" w:rsidRPr="00B85B4F" w:rsidRDefault="00243E3A" w:rsidP="00C76870">
            <w:r w:rsidRPr="00B85B4F">
              <w:t xml:space="preserve">Languages </w:t>
            </w:r>
            <w:r w:rsidR="009E0EE1" w:rsidRPr="00B85B4F">
              <w:t>Known:</w:t>
            </w:r>
            <w:r w:rsidRPr="00B85B4F">
              <w:t xml:space="preserve"> English, Telugu, Hindi, German</w:t>
            </w:r>
          </w:p>
        </w:tc>
      </w:tr>
      <w:tr w:rsidR="007B1EF3" w:rsidRPr="00B85B4F" w14:paraId="428F3B06" w14:textId="77777777" w:rsidTr="003D63F6">
        <w:trPr>
          <w:trHeight w:val="1981"/>
        </w:trPr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14:paraId="140E33AF" w14:textId="10CA108A" w:rsidR="007B1EF3" w:rsidRPr="00B122D5" w:rsidRDefault="00B122D5" w:rsidP="001A1BCF">
            <w:pPr>
              <w:pStyle w:val="Heading2"/>
              <w:rPr>
                <w:rFonts w:asciiTheme="minorHAnsi" w:hAnsiTheme="minorHAnsi"/>
                <w:sz w:val="24"/>
                <w:szCs w:val="24"/>
              </w:rPr>
            </w:pPr>
            <w:r w:rsidRPr="00B122D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B122D5">
              <w:rPr>
                <w:rFonts w:asciiTheme="minorHAnsi" w:hAnsiTheme="minorHAnsi"/>
                <w:sz w:val="24"/>
                <w:szCs w:val="24"/>
              </w:rPr>
              <w:t>Education</w:t>
            </w:r>
          </w:p>
        </w:tc>
        <w:tc>
          <w:tcPr>
            <w:tcW w:w="694" w:type="dxa"/>
          </w:tcPr>
          <w:p w14:paraId="7FE18AAD" w14:textId="77777777" w:rsidR="007B1EF3" w:rsidRPr="00B85B4F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45" w:type="dxa"/>
            <w:shd w:val="clear" w:color="auto" w:fill="auto"/>
          </w:tcPr>
          <w:p w14:paraId="2095CF02" w14:textId="5E5DCFD3" w:rsidR="00B122D5" w:rsidRPr="00B85B4F" w:rsidRDefault="00B122D5" w:rsidP="00B122D5">
            <w:pPr>
              <w:pStyle w:val="Heading2"/>
              <w:rPr>
                <w:rFonts w:asciiTheme="minorHAnsi" w:hAnsiTheme="minorHAnsi"/>
                <w:b w:val="0"/>
                <w:bCs/>
                <w:sz w:val="24"/>
                <w:szCs w:val="24"/>
              </w:rPr>
            </w:pPr>
            <w:r w:rsidRPr="00B85B4F">
              <w:rPr>
                <w:rFonts w:asciiTheme="minorHAnsi" w:hAnsiTheme="minorHAnsi"/>
              </w:rPr>
              <w:t xml:space="preserve">BTech in CSE in Sri Venkateshwara college of engineering and technology, Chittoor, AP   with GPA </w:t>
            </w:r>
            <w:r w:rsidRPr="0072543C">
              <w:rPr>
                <w:rFonts w:asciiTheme="minorHAnsi" w:hAnsiTheme="minorHAnsi"/>
                <w:sz w:val="24"/>
                <w:szCs w:val="24"/>
              </w:rPr>
              <w:t>8.9</w:t>
            </w:r>
            <w:r w:rsidR="0072543C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                                                    2022-2026</w:t>
            </w:r>
          </w:p>
          <w:p w14:paraId="2E3337A0" w14:textId="77777777" w:rsidR="00B122D5" w:rsidRPr="00B85B4F" w:rsidRDefault="00B122D5" w:rsidP="00B122D5">
            <w:pPr>
              <w:pStyle w:val="Heading2"/>
              <w:rPr>
                <w:rFonts w:asciiTheme="minorHAnsi" w:hAnsiTheme="minorHAnsi"/>
                <w:bCs/>
                <w:sz w:val="24"/>
                <w:szCs w:val="24"/>
              </w:rPr>
            </w:pPr>
            <w:r w:rsidRPr="00B85B4F">
              <w:rPr>
                <w:rFonts w:asciiTheme="minorHAnsi" w:hAnsiTheme="minorHAnsi"/>
              </w:rPr>
              <w:t xml:space="preserve">Intermediate Percentage:  </w:t>
            </w:r>
            <w:r w:rsidRPr="00B85B4F">
              <w:rPr>
                <w:rFonts w:asciiTheme="minorHAnsi" w:hAnsiTheme="minorHAnsi"/>
                <w:sz w:val="24"/>
                <w:szCs w:val="24"/>
              </w:rPr>
              <w:t>86</w:t>
            </w:r>
            <w:r w:rsidRPr="00B85B4F">
              <w:rPr>
                <w:rFonts w:asciiTheme="minorHAnsi" w:hAnsiTheme="minorHAnsi"/>
                <w:b w:val="0"/>
                <w:bCs/>
                <w:sz w:val="24"/>
                <w:szCs w:val="24"/>
              </w:rPr>
              <w:t>%</w:t>
            </w:r>
          </w:p>
          <w:p w14:paraId="7DE9BBEE" w14:textId="4BB6D23E" w:rsidR="00B122D5" w:rsidRPr="00B85B4F" w:rsidRDefault="00B122D5" w:rsidP="00B122D5">
            <w:pPr>
              <w:pStyle w:val="Heading2"/>
              <w:rPr>
                <w:rFonts w:asciiTheme="minorHAnsi" w:hAnsiTheme="minorHAnsi"/>
              </w:rPr>
            </w:pPr>
            <w:r w:rsidRPr="00B85B4F">
              <w:rPr>
                <w:rFonts w:asciiTheme="minorHAnsi" w:hAnsiTheme="minorHAnsi"/>
              </w:rPr>
              <w:t xml:space="preserve">     LRG Naidu junior college, Hindupur, AP</w:t>
            </w:r>
            <w:r w:rsidR="0072543C">
              <w:rPr>
                <w:rFonts w:asciiTheme="minorHAnsi" w:hAnsiTheme="minorHAnsi"/>
              </w:rPr>
              <w:t xml:space="preserve">                                     </w:t>
            </w:r>
            <w:r w:rsidR="0072543C" w:rsidRPr="0072543C">
              <w:rPr>
                <w:rFonts w:asciiTheme="minorHAnsi" w:hAnsiTheme="minorHAnsi"/>
                <w:sz w:val="24"/>
                <w:szCs w:val="24"/>
              </w:rPr>
              <w:t>2020-2022</w:t>
            </w:r>
          </w:p>
          <w:p w14:paraId="0ADB8C41" w14:textId="77777777" w:rsidR="00B122D5" w:rsidRPr="00B85B4F" w:rsidRDefault="00B122D5" w:rsidP="00B122D5">
            <w:pPr>
              <w:pStyle w:val="Heading2"/>
              <w:rPr>
                <w:rFonts w:asciiTheme="minorHAnsi" w:hAnsiTheme="minorHAnsi"/>
                <w:sz w:val="24"/>
                <w:szCs w:val="24"/>
              </w:rPr>
            </w:pPr>
            <w:r w:rsidRPr="00B85B4F">
              <w:rPr>
                <w:rFonts w:asciiTheme="minorHAnsi" w:hAnsiTheme="minorHAnsi"/>
                <w:sz w:val="24"/>
                <w:szCs w:val="24"/>
              </w:rPr>
              <w:t>10</w:t>
            </w:r>
            <w:r w:rsidRPr="00B85B4F">
              <w:rPr>
                <w:rFonts w:asciiTheme="minorHAnsi" w:hAnsiTheme="minorHAnsi"/>
                <w:szCs w:val="20"/>
                <w:vertAlign w:val="superscript"/>
              </w:rPr>
              <w:t>th</w:t>
            </w:r>
            <w:r w:rsidRPr="00B85B4F">
              <w:rPr>
                <w:rFonts w:asciiTheme="minorHAnsi" w:hAnsiTheme="minorHAnsi"/>
                <w:szCs w:val="20"/>
              </w:rPr>
              <w:t xml:space="preserve"> Grade, Percentage:  </w:t>
            </w:r>
            <w:r w:rsidRPr="00B85B4F">
              <w:rPr>
                <w:rFonts w:asciiTheme="minorHAnsi" w:hAnsiTheme="minorHAnsi"/>
                <w:sz w:val="24"/>
                <w:szCs w:val="24"/>
              </w:rPr>
              <w:t xml:space="preserve">98% </w:t>
            </w:r>
          </w:p>
          <w:p w14:paraId="34B5EE99" w14:textId="129A7FA1" w:rsidR="00AB35AC" w:rsidRPr="00B122D5" w:rsidRDefault="00B122D5" w:rsidP="00B122D5">
            <w:pPr>
              <w:pStyle w:val="Heading2"/>
              <w:rPr>
                <w:rFonts w:asciiTheme="minorHAnsi" w:hAnsiTheme="minorHAnsi"/>
                <w:sz w:val="24"/>
                <w:szCs w:val="24"/>
              </w:rPr>
            </w:pPr>
            <w:r w:rsidRPr="00B85B4F"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r w:rsidRPr="00B85B4F">
              <w:rPr>
                <w:rFonts w:asciiTheme="minorHAnsi" w:hAnsiTheme="minorHAnsi"/>
                <w:szCs w:val="20"/>
              </w:rPr>
              <w:t>Spoorthi English Medium High School, Amarapuram, AP</w:t>
            </w:r>
            <w:r w:rsidR="0072543C">
              <w:rPr>
                <w:rFonts w:asciiTheme="minorHAnsi" w:hAnsiTheme="minorHAnsi"/>
                <w:szCs w:val="20"/>
              </w:rPr>
              <w:t xml:space="preserve">       </w:t>
            </w:r>
            <w:r w:rsidR="0072543C" w:rsidRPr="0072543C">
              <w:rPr>
                <w:rFonts w:asciiTheme="minorHAnsi" w:hAnsiTheme="minorHAnsi"/>
                <w:sz w:val="24"/>
                <w:szCs w:val="24"/>
              </w:rPr>
              <w:t>2009-2020</w:t>
            </w:r>
            <w:r w:rsidR="00AB35AC" w:rsidRPr="00B85B4F">
              <w:rPr>
                <w:i/>
                <w:spacing w:val="41"/>
              </w:rPr>
              <w:t xml:space="preserve">                              </w:t>
            </w:r>
          </w:p>
        </w:tc>
      </w:tr>
      <w:tr w:rsidR="007B1EF3" w:rsidRPr="00B85B4F" w14:paraId="243BC2DA" w14:textId="77777777" w:rsidTr="00B122D5">
        <w:trPr>
          <w:trHeight w:val="1762"/>
        </w:trPr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14:paraId="0BD82E0C" w14:textId="387F21B5" w:rsidR="00B122D5" w:rsidRPr="00B122D5" w:rsidRDefault="00B122D5" w:rsidP="00B122D5">
            <w:pPr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B122D5">
              <w:rPr>
                <w:sz w:val="24"/>
                <w:szCs w:val="24"/>
              </w:rPr>
              <w:t>Internships</w:t>
            </w:r>
          </w:p>
        </w:tc>
        <w:tc>
          <w:tcPr>
            <w:tcW w:w="694" w:type="dxa"/>
          </w:tcPr>
          <w:p w14:paraId="7F6B462A" w14:textId="77777777" w:rsidR="007B1EF3" w:rsidRPr="00B85B4F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45" w:type="dxa"/>
          </w:tcPr>
          <w:p w14:paraId="3AD8C391" w14:textId="50D2B541" w:rsidR="00B122D5" w:rsidRPr="0072543C" w:rsidRDefault="00B122D5" w:rsidP="0072543C">
            <w:pPr>
              <w:widowControl w:val="0"/>
              <w:tabs>
                <w:tab w:val="left" w:pos="256"/>
              </w:tabs>
              <w:autoSpaceDE w:val="0"/>
              <w:autoSpaceDN w:val="0"/>
              <w:spacing w:before="97"/>
              <w:rPr>
                <w:b/>
                <w:i/>
              </w:rPr>
            </w:pPr>
            <w:r w:rsidRPr="00B85B4F">
              <w:rPr>
                <w:b/>
              </w:rPr>
              <w:t>Cyber Security in black bucks</w:t>
            </w:r>
            <w:r w:rsidRPr="00B85B4F">
              <w:rPr>
                <w:b/>
                <w:i/>
                <w:spacing w:val="41"/>
              </w:rPr>
              <w:t xml:space="preserve">               </w:t>
            </w:r>
            <w:r w:rsidRPr="00B85B4F">
              <w:rPr>
                <w:b/>
                <w:i/>
              </w:rPr>
              <w:t>05/2024-</w:t>
            </w:r>
            <w:r w:rsidRPr="00B85B4F">
              <w:rPr>
                <w:b/>
                <w:i/>
                <w:spacing w:val="-10"/>
              </w:rPr>
              <w:t xml:space="preserve"> </w:t>
            </w:r>
            <w:r w:rsidRPr="00B85B4F">
              <w:rPr>
                <w:b/>
                <w:i/>
              </w:rPr>
              <w:t>07/2024</w:t>
            </w:r>
            <w:r w:rsidRPr="00B85B4F">
              <w:rPr>
                <w:b/>
                <w:i/>
                <w:spacing w:val="41"/>
              </w:rPr>
              <w:t xml:space="preserve">                                                         </w:t>
            </w:r>
            <w:r w:rsidR="0072543C">
              <w:rPr>
                <w:b/>
                <w:i/>
                <w:spacing w:val="41"/>
              </w:rPr>
              <w:t xml:space="preserve">  </w:t>
            </w:r>
            <w:r w:rsidR="0072543C">
              <w:t xml:space="preserve">         S</w:t>
            </w:r>
            <w:r w:rsidRPr="0072543C">
              <w:t>uccessfully completed training on Artificial Intelligence &amp; machine learning</w:t>
            </w:r>
            <w:r w:rsidR="0072543C" w:rsidRPr="0072543C">
              <w:t xml:space="preserve"> </w:t>
            </w:r>
            <w:r w:rsidRPr="0072543C">
              <w:t>and done some personal projects</w:t>
            </w:r>
            <w:r w:rsidRPr="00B85B4F">
              <w:rPr>
                <w:szCs w:val="20"/>
              </w:rPr>
              <w:t>.</w:t>
            </w:r>
          </w:p>
          <w:p w14:paraId="0A5D1D9F" w14:textId="77777777" w:rsidR="0072543C" w:rsidRPr="00B85B4F" w:rsidRDefault="0072543C" w:rsidP="00B122D5">
            <w:pPr>
              <w:pStyle w:val="BodyText"/>
              <w:spacing w:before="22"/>
              <w:ind w:left="230"/>
              <w:rPr>
                <w:rFonts w:asciiTheme="minorHAnsi" w:hAnsiTheme="minorHAnsi"/>
                <w:sz w:val="20"/>
                <w:szCs w:val="20"/>
              </w:rPr>
            </w:pPr>
          </w:p>
          <w:p w14:paraId="6194084E" w14:textId="77777777" w:rsidR="00B122D5" w:rsidRDefault="00B122D5" w:rsidP="00B122D5">
            <w:pPr>
              <w:rPr>
                <w:b/>
                <w:i/>
                <w:spacing w:val="-2"/>
              </w:rPr>
            </w:pPr>
            <w:r w:rsidRPr="00B85B4F">
              <w:rPr>
                <w:b/>
              </w:rPr>
              <w:t>Web Development (Full</w:t>
            </w:r>
            <w:r w:rsidRPr="00B85B4F">
              <w:rPr>
                <w:b/>
                <w:spacing w:val="-4"/>
              </w:rPr>
              <w:t xml:space="preserve"> </w:t>
            </w:r>
            <w:r w:rsidRPr="00B85B4F">
              <w:rPr>
                <w:b/>
              </w:rPr>
              <w:t>stack)</w:t>
            </w:r>
            <w:r w:rsidRPr="00B85B4F">
              <w:rPr>
                <w:b/>
                <w:spacing w:val="-3"/>
              </w:rPr>
              <w:t xml:space="preserve"> </w:t>
            </w:r>
            <w:r w:rsidRPr="00B85B4F">
              <w:rPr>
                <w:b/>
              </w:rPr>
              <w:t>from</w:t>
            </w:r>
            <w:r w:rsidRPr="00B85B4F">
              <w:rPr>
                <w:b/>
                <w:spacing w:val="47"/>
              </w:rPr>
              <w:t xml:space="preserve"> </w:t>
            </w:r>
            <w:r w:rsidRPr="00B85B4F">
              <w:rPr>
                <w:b/>
              </w:rPr>
              <w:t>L&amp;T</w:t>
            </w:r>
            <w:r w:rsidRPr="00B85B4F">
              <w:rPr>
                <w:b/>
              </w:rPr>
              <w:tab/>
              <w:t xml:space="preserve">       </w:t>
            </w:r>
            <w:r w:rsidRPr="00B85B4F">
              <w:rPr>
                <w:b/>
                <w:i/>
                <w:spacing w:val="-2"/>
              </w:rPr>
              <w:t>08/2024-10/2024</w:t>
            </w:r>
          </w:p>
          <w:p w14:paraId="66BB003C" w14:textId="385ABC9D" w:rsidR="007B1EF3" w:rsidRDefault="0072543C" w:rsidP="00B122D5">
            <w:pPr>
              <w:rPr>
                <w:spacing w:val="-9"/>
                <w:szCs w:val="20"/>
              </w:rPr>
            </w:pPr>
            <w:r>
              <w:rPr>
                <w:b/>
              </w:rPr>
              <w:t xml:space="preserve">      </w:t>
            </w:r>
            <w:r w:rsidR="00B122D5" w:rsidRPr="00B85B4F">
              <w:t xml:space="preserve"> </w:t>
            </w:r>
            <w:r w:rsidR="00B122D5" w:rsidRPr="00B85B4F">
              <w:rPr>
                <w:szCs w:val="20"/>
              </w:rPr>
              <w:t>Successfully</w:t>
            </w:r>
            <w:r w:rsidR="00B122D5" w:rsidRPr="00B85B4F">
              <w:rPr>
                <w:spacing w:val="-8"/>
                <w:szCs w:val="20"/>
              </w:rPr>
              <w:t xml:space="preserve"> </w:t>
            </w:r>
            <w:r w:rsidR="00B122D5" w:rsidRPr="00B85B4F">
              <w:rPr>
                <w:szCs w:val="20"/>
              </w:rPr>
              <w:t>completed</w:t>
            </w:r>
            <w:r w:rsidR="00B122D5" w:rsidRPr="00B85B4F">
              <w:rPr>
                <w:spacing w:val="-8"/>
                <w:szCs w:val="20"/>
              </w:rPr>
              <w:t xml:space="preserve"> an interactive 8 week </w:t>
            </w:r>
            <w:r w:rsidR="00B122D5" w:rsidRPr="00B85B4F">
              <w:rPr>
                <w:szCs w:val="20"/>
              </w:rPr>
              <w:t>training</w:t>
            </w:r>
            <w:r w:rsidR="00B122D5" w:rsidRPr="00B85B4F">
              <w:rPr>
                <w:spacing w:val="-9"/>
                <w:szCs w:val="20"/>
              </w:rPr>
              <w:t xml:space="preserve"> program, gaining valuable </w:t>
            </w:r>
            <w:r w:rsidR="00B122D5">
              <w:rPr>
                <w:spacing w:val="-9"/>
                <w:szCs w:val="20"/>
              </w:rPr>
              <w:t xml:space="preserve">            </w:t>
            </w:r>
            <w:r w:rsidR="00B122D5" w:rsidRPr="00B85B4F">
              <w:rPr>
                <w:spacing w:val="-9"/>
                <w:szCs w:val="20"/>
              </w:rPr>
              <w:t xml:space="preserve">skills and knowledge in field and done </w:t>
            </w:r>
            <w:r w:rsidRPr="00B85B4F">
              <w:rPr>
                <w:spacing w:val="-9"/>
                <w:szCs w:val="20"/>
              </w:rPr>
              <w:t>interest</w:t>
            </w:r>
            <w:r>
              <w:rPr>
                <w:spacing w:val="-9"/>
                <w:szCs w:val="20"/>
              </w:rPr>
              <w:t xml:space="preserve"> projects</w:t>
            </w:r>
          </w:p>
          <w:p w14:paraId="4BB2C4FC" w14:textId="70E47DC6" w:rsidR="0072543C" w:rsidRPr="00B122D5" w:rsidRDefault="0072543C" w:rsidP="00B122D5">
            <w:pPr>
              <w:rPr>
                <w:b/>
                <w:i/>
                <w:spacing w:val="-52"/>
              </w:rPr>
            </w:pPr>
          </w:p>
        </w:tc>
      </w:tr>
      <w:tr w:rsidR="007B1EF3" w:rsidRPr="00B85B4F" w14:paraId="6665DFEF" w14:textId="77777777" w:rsidTr="005472CD">
        <w:trPr>
          <w:trHeight w:val="1825"/>
        </w:trPr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14:paraId="23AEEDBA" w14:textId="082E5251" w:rsidR="00B122D5" w:rsidRPr="00B122D5" w:rsidRDefault="00B122D5" w:rsidP="00B122D5">
            <w:pPr>
              <w:pStyle w:val="Heading2"/>
              <w:rPr>
                <w:rFonts w:asciiTheme="minorHAnsi" w:hAnsiTheme="minorHAnsi"/>
              </w:rPr>
            </w:pPr>
            <w:r w:rsidRPr="00B85B4F">
              <w:rPr>
                <w:rFonts w:asciiTheme="minorHAnsi" w:hAnsiTheme="minorHAnsi"/>
              </w:rPr>
              <w:t>Personal projects</w:t>
            </w:r>
          </w:p>
        </w:tc>
        <w:tc>
          <w:tcPr>
            <w:tcW w:w="694" w:type="dxa"/>
          </w:tcPr>
          <w:p w14:paraId="08E2CBD2" w14:textId="77777777" w:rsidR="007B1EF3" w:rsidRPr="00B85B4F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45" w:type="dxa"/>
          </w:tcPr>
          <w:p w14:paraId="20D179A8" w14:textId="77777777" w:rsidR="00B122D5" w:rsidRPr="00B85B4F" w:rsidRDefault="00B122D5" w:rsidP="00B122D5">
            <w:pPr>
              <w:pStyle w:val="Heading3"/>
              <w:rPr>
                <w:rFonts w:asciiTheme="minorHAnsi" w:hAnsiTheme="minorHAnsi"/>
              </w:rPr>
            </w:pPr>
            <w:r w:rsidRPr="00B85B4F">
              <w:rPr>
                <w:spacing w:val="-9"/>
                <w:szCs w:val="20"/>
              </w:rPr>
              <w:t>interesting project</w:t>
            </w:r>
            <w:r w:rsidRPr="00B85B4F">
              <w:rPr>
                <w:rFonts w:asciiTheme="minorHAnsi" w:hAnsiTheme="minorHAnsi"/>
              </w:rPr>
              <w:t>Front end ui/ux (web development)</w:t>
            </w:r>
          </w:p>
          <w:p w14:paraId="198DC20D" w14:textId="4DA6F795" w:rsidR="005472CD" w:rsidRPr="00B85B4F" w:rsidRDefault="00B122D5" w:rsidP="00B122D5">
            <w:pPr>
              <w:pStyle w:val="ListParagraph"/>
              <w:widowControl w:val="0"/>
              <w:tabs>
                <w:tab w:val="left" w:pos="256"/>
              </w:tabs>
              <w:autoSpaceDE w:val="0"/>
              <w:autoSpaceDN w:val="0"/>
              <w:spacing w:before="83"/>
              <w:ind w:left="255"/>
              <w:contextualSpacing w:val="0"/>
            </w:pPr>
            <w:r w:rsidRPr="00B85B4F">
              <w:t xml:space="preserve"> Designed a new website design and developing using HTML, CSS, JS, JQUERY and BOOTSTRAP</w:t>
            </w:r>
            <w:r w:rsidRPr="00B85B4F">
              <w:t xml:space="preserve"> </w:t>
            </w:r>
            <w:r w:rsidR="005472CD" w:rsidRPr="00B85B4F">
              <w:t>Earned</w:t>
            </w:r>
            <w:r w:rsidR="005472CD" w:rsidRPr="00B85B4F">
              <w:rPr>
                <w:spacing w:val="-8"/>
              </w:rPr>
              <w:t xml:space="preserve"> </w:t>
            </w:r>
            <w:r w:rsidR="005472CD" w:rsidRPr="00B85B4F">
              <w:t>a</w:t>
            </w:r>
            <w:r w:rsidR="005472CD" w:rsidRPr="00B85B4F">
              <w:rPr>
                <w:spacing w:val="-10"/>
              </w:rPr>
              <w:t xml:space="preserve"> </w:t>
            </w:r>
            <w:r w:rsidR="005472CD" w:rsidRPr="00B85B4F">
              <w:rPr>
                <w:b/>
              </w:rPr>
              <w:t>Getting</w:t>
            </w:r>
            <w:r w:rsidR="005472CD" w:rsidRPr="00B85B4F">
              <w:rPr>
                <w:b/>
                <w:spacing w:val="-8"/>
              </w:rPr>
              <w:t xml:space="preserve"> </w:t>
            </w:r>
            <w:r w:rsidR="005472CD" w:rsidRPr="00B85B4F">
              <w:rPr>
                <w:b/>
              </w:rPr>
              <w:t>Started</w:t>
            </w:r>
            <w:r w:rsidR="005472CD" w:rsidRPr="00B85B4F">
              <w:rPr>
                <w:b/>
                <w:spacing w:val="-1"/>
              </w:rPr>
              <w:t xml:space="preserve"> </w:t>
            </w:r>
            <w:r w:rsidR="005472CD" w:rsidRPr="00B85B4F">
              <w:rPr>
                <w:b/>
              </w:rPr>
              <w:t>with</w:t>
            </w:r>
            <w:r w:rsidR="005472CD" w:rsidRPr="00B85B4F">
              <w:rPr>
                <w:b/>
                <w:spacing w:val="-1"/>
              </w:rPr>
              <w:t xml:space="preserve"> </w:t>
            </w:r>
            <w:r w:rsidR="005472CD" w:rsidRPr="00B85B4F">
              <w:rPr>
                <w:b/>
              </w:rPr>
              <w:t>Enterprise-grade</w:t>
            </w:r>
            <w:r w:rsidR="005472CD" w:rsidRPr="00B85B4F">
              <w:rPr>
                <w:b/>
                <w:spacing w:val="-1"/>
              </w:rPr>
              <w:t xml:space="preserve"> </w:t>
            </w:r>
            <w:r w:rsidR="005472CD" w:rsidRPr="00B85B4F">
              <w:rPr>
                <w:b/>
              </w:rPr>
              <w:t>AI</w:t>
            </w:r>
            <w:r w:rsidR="005472CD" w:rsidRPr="00B85B4F">
              <w:rPr>
                <w:b/>
                <w:spacing w:val="-7"/>
              </w:rPr>
              <w:t xml:space="preserve"> </w:t>
            </w:r>
            <w:r w:rsidR="005472CD" w:rsidRPr="00B85B4F">
              <w:t>certificate</w:t>
            </w:r>
            <w:r w:rsidR="005472CD" w:rsidRPr="00B85B4F">
              <w:rPr>
                <w:spacing w:val="-5"/>
              </w:rPr>
              <w:t xml:space="preserve"> </w:t>
            </w:r>
            <w:r w:rsidR="005472CD" w:rsidRPr="00B85B4F">
              <w:t>from</w:t>
            </w:r>
            <w:r w:rsidR="005472CD" w:rsidRPr="00B85B4F">
              <w:rPr>
                <w:spacing w:val="-3"/>
              </w:rPr>
              <w:t xml:space="preserve"> </w:t>
            </w:r>
            <w:r w:rsidR="005472CD" w:rsidRPr="00B85B4F">
              <w:t>IBM</w:t>
            </w:r>
            <w:r w:rsidR="005472CD" w:rsidRPr="00B85B4F">
              <w:rPr>
                <w:spacing w:val="44"/>
              </w:rPr>
              <w:t xml:space="preserve"> </w:t>
            </w:r>
            <w:r w:rsidR="005472CD" w:rsidRPr="00B85B4F">
              <w:t>in</w:t>
            </w:r>
            <w:r w:rsidR="005472CD" w:rsidRPr="00B85B4F">
              <w:rPr>
                <w:spacing w:val="-3"/>
              </w:rPr>
              <w:t xml:space="preserve"> </w:t>
            </w:r>
            <w:r w:rsidR="005472CD" w:rsidRPr="00B85B4F">
              <w:t>August,</w:t>
            </w:r>
            <w:r w:rsidR="005472CD" w:rsidRPr="00B85B4F">
              <w:rPr>
                <w:spacing w:val="-3"/>
              </w:rPr>
              <w:t xml:space="preserve"> </w:t>
            </w:r>
            <w:r w:rsidR="005472CD" w:rsidRPr="00B85B4F">
              <w:t>2024.</w:t>
            </w:r>
          </w:p>
          <w:p w14:paraId="7FB1E332" w14:textId="7BE074D8" w:rsidR="007B1EF3" w:rsidRPr="00B85B4F" w:rsidRDefault="005472CD" w:rsidP="005472CD">
            <w:r w:rsidRPr="00B85B4F">
              <w:t xml:space="preserve">    </w:t>
            </w:r>
          </w:p>
        </w:tc>
      </w:tr>
      <w:tr w:rsidR="007B1EF3" w:rsidRPr="00B85B4F" w14:paraId="05A6271D" w14:textId="77777777" w:rsidTr="00AB35AC">
        <w:trPr>
          <w:trHeight w:val="890"/>
        </w:trPr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</w:tcPr>
          <w:p w14:paraId="6D4CCDE1" w14:textId="3F3F6B8E" w:rsidR="007B1EF3" w:rsidRPr="00B85B4F" w:rsidRDefault="00B122D5" w:rsidP="001A1BCF">
            <w:pPr>
              <w:pStyle w:val="Heading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Courses and Certificate</w:t>
            </w:r>
          </w:p>
        </w:tc>
        <w:tc>
          <w:tcPr>
            <w:tcW w:w="694" w:type="dxa"/>
          </w:tcPr>
          <w:p w14:paraId="36832CD2" w14:textId="77777777" w:rsidR="007B1EF3" w:rsidRPr="00B85B4F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45" w:type="dxa"/>
          </w:tcPr>
          <w:p w14:paraId="065A861D" w14:textId="77777777" w:rsidR="00B122D5" w:rsidRPr="00B85B4F" w:rsidRDefault="00B122D5" w:rsidP="00B122D5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256"/>
              </w:tabs>
              <w:autoSpaceDE w:val="0"/>
              <w:autoSpaceDN w:val="0"/>
              <w:spacing w:before="97"/>
              <w:ind w:left="255" w:hanging="136"/>
              <w:contextualSpacing w:val="0"/>
            </w:pPr>
            <w:r w:rsidRPr="00B85B4F">
              <w:t>Earned</w:t>
            </w:r>
            <w:r w:rsidRPr="00B85B4F">
              <w:rPr>
                <w:spacing w:val="-12"/>
              </w:rPr>
              <w:t xml:space="preserve"> </w:t>
            </w:r>
            <w:r w:rsidRPr="00B85B4F">
              <w:t>a</w:t>
            </w:r>
            <w:r w:rsidRPr="00B85B4F">
              <w:rPr>
                <w:spacing w:val="-5"/>
              </w:rPr>
              <w:t xml:space="preserve"> </w:t>
            </w:r>
            <w:r w:rsidRPr="00B85B4F">
              <w:rPr>
                <w:b/>
              </w:rPr>
              <w:t>Python for Data</w:t>
            </w:r>
            <w:r w:rsidRPr="00B85B4F">
              <w:rPr>
                <w:b/>
                <w:spacing w:val="-4"/>
              </w:rPr>
              <w:t xml:space="preserve"> </w:t>
            </w:r>
            <w:r w:rsidRPr="00B85B4F">
              <w:rPr>
                <w:b/>
              </w:rPr>
              <w:t>Science</w:t>
            </w:r>
            <w:r w:rsidRPr="00B85B4F">
              <w:rPr>
                <w:b/>
                <w:spacing w:val="-5"/>
              </w:rPr>
              <w:t xml:space="preserve"> </w:t>
            </w:r>
            <w:r w:rsidRPr="00B85B4F">
              <w:t>certificate</w:t>
            </w:r>
            <w:r w:rsidRPr="00B85B4F">
              <w:rPr>
                <w:spacing w:val="-4"/>
              </w:rPr>
              <w:t xml:space="preserve"> </w:t>
            </w:r>
            <w:r w:rsidRPr="00B85B4F">
              <w:t>from</w:t>
            </w:r>
            <w:r w:rsidRPr="00B85B4F">
              <w:rPr>
                <w:spacing w:val="-3"/>
              </w:rPr>
              <w:t xml:space="preserve"> </w:t>
            </w:r>
            <w:r w:rsidRPr="00B85B4F">
              <w:t>Infosys</w:t>
            </w:r>
            <w:r w:rsidRPr="00B85B4F">
              <w:rPr>
                <w:spacing w:val="-7"/>
              </w:rPr>
              <w:t xml:space="preserve"> </w:t>
            </w:r>
            <w:r w:rsidRPr="00B85B4F">
              <w:t>Springboard</w:t>
            </w:r>
            <w:r w:rsidRPr="00B85B4F">
              <w:rPr>
                <w:spacing w:val="-6"/>
              </w:rPr>
              <w:t xml:space="preserve"> </w:t>
            </w:r>
            <w:r w:rsidRPr="00B85B4F">
              <w:t>in</w:t>
            </w:r>
            <w:r w:rsidRPr="00B85B4F">
              <w:rPr>
                <w:spacing w:val="-7"/>
              </w:rPr>
              <w:t xml:space="preserve"> </w:t>
            </w:r>
            <w:r w:rsidRPr="00B85B4F">
              <w:t>February</w:t>
            </w:r>
            <w:r w:rsidRPr="00B85B4F">
              <w:rPr>
                <w:spacing w:val="43"/>
              </w:rPr>
              <w:t xml:space="preserve"> </w:t>
            </w:r>
            <w:r w:rsidRPr="00B85B4F">
              <w:t>2023</w:t>
            </w:r>
          </w:p>
          <w:p w14:paraId="59D7B883" w14:textId="77777777" w:rsidR="00B122D5" w:rsidRPr="00B85B4F" w:rsidRDefault="00B122D5" w:rsidP="00B122D5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256"/>
              </w:tabs>
              <w:autoSpaceDE w:val="0"/>
              <w:autoSpaceDN w:val="0"/>
              <w:spacing w:before="97"/>
              <w:ind w:left="255" w:hanging="136"/>
              <w:contextualSpacing w:val="0"/>
            </w:pPr>
            <w:r w:rsidRPr="00B85B4F">
              <w:t>Earned</w:t>
            </w:r>
            <w:r w:rsidRPr="00B85B4F">
              <w:rPr>
                <w:spacing w:val="-12"/>
              </w:rPr>
              <w:t xml:space="preserve"> </w:t>
            </w:r>
            <w:r w:rsidRPr="00B85B4F">
              <w:t>a</w:t>
            </w:r>
            <w:r w:rsidRPr="00B85B4F">
              <w:rPr>
                <w:spacing w:val="-5"/>
              </w:rPr>
              <w:t xml:space="preserve"> </w:t>
            </w:r>
            <w:r w:rsidRPr="00B85B4F">
              <w:rPr>
                <w:b/>
              </w:rPr>
              <w:t>Full</w:t>
            </w:r>
            <w:r w:rsidRPr="00B85B4F">
              <w:rPr>
                <w:b/>
                <w:spacing w:val="-3"/>
              </w:rPr>
              <w:t xml:space="preserve"> </w:t>
            </w:r>
            <w:r w:rsidRPr="00B85B4F">
              <w:rPr>
                <w:b/>
              </w:rPr>
              <w:t>Stack</w:t>
            </w:r>
            <w:r w:rsidRPr="00B85B4F">
              <w:rPr>
                <w:b/>
                <w:spacing w:val="-5"/>
              </w:rPr>
              <w:t xml:space="preserve"> </w:t>
            </w:r>
            <w:r w:rsidRPr="00B85B4F">
              <w:rPr>
                <w:b/>
              </w:rPr>
              <w:t>Foundation-Core Java</w:t>
            </w:r>
            <w:r w:rsidRPr="00B85B4F">
              <w:rPr>
                <w:b/>
                <w:spacing w:val="-10"/>
              </w:rPr>
              <w:t xml:space="preserve"> </w:t>
            </w:r>
            <w:r w:rsidRPr="00B85B4F">
              <w:t>certificate</w:t>
            </w:r>
            <w:r w:rsidRPr="00B85B4F">
              <w:rPr>
                <w:spacing w:val="-9"/>
              </w:rPr>
              <w:t xml:space="preserve"> </w:t>
            </w:r>
            <w:r w:rsidRPr="00B85B4F">
              <w:t>from</w:t>
            </w:r>
            <w:r w:rsidRPr="00B85B4F">
              <w:rPr>
                <w:spacing w:val="-2"/>
              </w:rPr>
              <w:t xml:space="preserve"> </w:t>
            </w:r>
            <w:r w:rsidRPr="00B85B4F">
              <w:t>L&amp;T</w:t>
            </w:r>
            <w:r w:rsidRPr="00B85B4F">
              <w:rPr>
                <w:spacing w:val="-2"/>
              </w:rPr>
              <w:t xml:space="preserve"> </w:t>
            </w:r>
            <w:r w:rsidRPr="00B85B4F">
              <w:t>in</w:t>
            </w:r>
            <w:r w:rsidRPr="00B85B4F">
              <w:rPr>
                <w:spacing w:val="-7"/>
              </w:rPr>
              <w:t xml:space="preserve"> </w:t>
            </w:r>
            <w:r w:rsidRPr="00B85B4F">
              <w:t>November,</w:t>
            </w:r>
            <w:r w:rsidRPr="00B85B4F">
              <w:rPr>
                <w:spacing w:val="-6"/>
              </w:rPr>
              <w:t xml:space="preserve"> </w:t>
            </w:r>
            <w:r w:rsidRPr="00B85B4F">
              <w:t>2023.</w:t>
            </w:r>
          </w:p>
          <w:p w14:paraId="4EDBE6AF" w14:textId="79F3503F" w:rsidR="005472CD" w:rsidRPr="00B85B4F" w:rsidRDefault="005472CD" w:rsidP="005472CD">
            <w:pPr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before="182"/>
            </w:pPr>
          </w:p>
          <w:p w14:paraId="615B4655" w14:textId="5B11EF23" w:rsidR="007B1EF3" w:rsidRPr="00B85B4F" w:rsidRDefault="007B1EF3" w:rsidP="005472CD"/>
        </w:tc>
      </w:tr>
      <w:tr w:rsidR="007B1EF3" w:rsidRPr="00B85B4F" w14:paraId="3FEF6968" w14:textId="77777777" w:rsidTr="00AB35AC">
        <w:tc>
          <w:tcPr>
            <w:tcW w:w="1433" w:type="dxa"/>
            <w:tcBorders>
              <w:top w:val="single" w:sz="4" w:space="0" w:color="auto"/>
            </w:tcBorders>
          </w:tcPr>
          <w:p w14:paraId="52373D27" w14:textId="51140DC8" w:rsidR="007B1EF3" w:rsidRPr="00B85B4F" w:rsidRDefault="00B122D5" w:rsidP="001A1BCF">
            <w:pPr>
              <w:pStyle w:val="Heading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  <w:r w:rsidR="005472CD" w:rsidRPr="00B85B4F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4" w:type="dxa"/>
          </w:tcPr>
          <w:p w14:paraId="2C31F529" w14:textId="77777777" w:rsidR="007B1EF3" w:rsidRPr="00B85B4F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45" w:type="dxa"/>
          </w:tcPr>
          <w:p w14:paraId="7166F737" w14:textId="3E806C75" w:rsidR="00B122D5" w:rsidRDefault="00B122D5" w:rsidP="00B122D5">
            <w:r>
              <w:t xml:space="preserve">  Won a second prize in Essay writing competition in school</w:t>
            </w:r>
          </w:p>
          <w:p w14:paraId="420CBF23" w14:textId="706DEDFE" w:rsidR="00B122D5" w:rsidRPr="00B122D5" w:rsidRDefault="00B122D5" w:rsidP="00B122D5">
            <w:r>
              <w:t xml:space="preserve">   Won a third prize in speech competition in school</w:t>
            </w:r>
          </w:p>
          <w:p w14:paraId="6250200C" w14:textId="57AA3446" w:rsidR="00B85B4F" w:rsidRPr="00B85B4F" w:rsidRDefault="00B85B4F" w:rsidP="00B85B4F"/>
          <w:p w14:paraId="1E26574A" w14:textId="03D0A00F" w:rsidR="005472CD" w:rsidRPr="00B85B4F" w:rsidRDefault="005472CD" w:rsidP="005472CD"/>
        </w:tc>
      </w:tr>
    </w:tbl>
    <w:p w14:paraId="5EAB851C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24D36" w14:textId="77777777" w:rsidR="004A5DFB" w:rsidRDefault="004A5DFB">
      <w:r>
        <w:separator/>
      </w:r>
    </w:p>
  </w:endnote>
  <w:endnote w:type="continuationSeparator" w:id="0">
    <w:p w14:paraId="767FEF7C" w14:textId="77777777" w:rsidR="004A5DFB" w:rsidRDefault="004A5DFB">
      <w:r>
        <w:continuationSeparator/>
      </w:r>
    </w:p>
  </w:endnote>
  <w:endnote w:type="continuationNotice" w:id="1">
    <w:p w14:paraId="707A0046" w14:textId="77777777" w:rsidR="004A5DFB" w:rsidRDefault="004A5D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00826" w14:textId="77777777" w:rsidR="004A5DFB" w:rsidRDefault="004A5DFB">
      <w:r>
        <w:separator/>
      </w:r>
    </w:p>
  </w:footnote>
  <w:footnote w:type="continuationSeparator" w:id="0">
    <w:p w14:paraId="01B58FA9" w14:textId="77777777" w:rsidR="004A5DFB" w:rsidRDefault="004A5DFB">
      <w:r>
        <w:continuationSeparator/>
      </w:r>
    </w:p>
  </w:footnote>
  <w:footnote w:type="continuationNotice" w:id="1">
    <w:p w14:paraId="2E3C861F" w14:textId="77777777" w:rsidR="004A5DFB" w:rsidRDefault="004A5D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E007F"/>
    <w:multiLevelType w:val="hybridMultilevel"/>
    <w:tmpl w:val="4836B07E"/>
    <w:lvl w:ilvl="0" w:tplc="62888468">
      <w:numFmt w:val="bullet"/>
      <w:lvlText w:val="•"/>
      <w:lvlJc w:val="left"/>
      <w:pPr>
        <w:ind w:left="230" w:hanging="135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1EE87A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50E2E6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 w:tplc="A64678E4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283CD250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E3561184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78F02588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7" w:tplc="2EE8CA4A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FCB2D57E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7"/>
  </w:num>
  <w:num w:numId="16" w16cid:durableId="1533954525">
    <w:abstractNumId w:val="15"/>
  </w:num>
  <w:num w:numId="17" w16cid:durableId="2062096122">
    <w:abstractNumId w:val="11"/>
  </w:num>
  <w:num w:numId="18" w16cid:durableId="17438694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3A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8677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2CDA"/>
    <w:rsid w:val="00243B94"/>
    <w:rsid w:val="00243E3A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3009B"/>
    <w:rsid w:val="003421F4"/>
    <w:rsid w:val="00345A43"/>
    <w:rsid w:val="00353102"/>
    <w:rsid w:val="00365067"/>
    <w:rsid w:val="003755F2"/>
    <w:rsid w:val="00381E49"/>
    <w:rsid w:val="0038333E"/>
    <w:rsid w:val="00384F21"/>
    <w:rsid w:val="003A44CD"/>
    <w:rsid w:val="003A4954"/>
    <w:rsid w:val="003D6303"/>
    <w:rsid w:val="003D63F6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A5DFB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133DA"/>
    <w:rsid w:val="00517062"/>
    <w:rsid w:val="00525C3F"/>
    <w:rsid w:val="00531EC3"/>
    <w:rsid w:val="00532AF3"/>
    <w:rsid w:val="00544040"/>
    <w:rsid w:val="005472CD"/>
    <w:rsid w:val="00555CA6"/>
    <w:rsid w:val="00561139"/>
    <w:rsid w:val="00576304"/>
    <w:rsid w:val="00577089"/>
    <w:rsid w:val="0058321E"/>
    <w:rsid w:val="005A70DF"/>
    <w:rsid w:val="005A7214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6517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2543C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41FB2"/>
    <w:rsid w:val="00850E50"/>
    <w:rsid w:val="008560B4"/>
    <w:rsid w:val="00871E79"/>
    <w:rsid w:val="008753EA"/>
    <w:rsid w:val="00883C67"/>
    <w:rsid w:val="00893885"/>
    <w:rsid w:val="00897263"/>
    <w:rsid w:val="008B4A3B"/>
    <w:rsid w:val="008C7471"/>
    <w:rsid w:val="008E22B1"/>
    <w:rsid w:val="008F1622"/>
    <w:rsid w:val="008F579B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A212C"/>
    <w:rsid w:val="009E0EE1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35AC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122D5"/>
    <w:rsid w:val="00B3540C"/>
    <w:rsid w:val="00B44326"/>
    <w:rsid w:val="00B522C4"/>
    <w:rsid w:val="00B656B9"/>
    <w:rsid w:val="00B67141"/>
    <w:rsid w:val="00B71752"/>
    <w:rsid w:val="00B81743"/>
    <w:rsid w:val="00B85B4F"/>
    <w:rsid w:val="00B923AD"/>
    <w:rsid w:val="00BA2B53"/>
    <w:rsid w:val="00BD16B4"/>
    <w:rsid w:val="00BE5E5B"/>
    <w:rsid w:val="00BF4E60"/>
    <w:rsid w:val="00C03D91"/>
    <w:rsid w:val="00C23BE0"/>
    <w:rsid w:val="00C23DE3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756CF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62BC4"/>
    <w:rsid w:val="00E9289A"/>
    <w:rsid w:val="00E97E45"/>
    <w:rsid w:val="00EA07BF"/>
    <w:rsid w:val="00EA39C1"/>
    <w:rsid w:val="00EB1566"/>
    <w:rsid w:val="00EC0619"/>
    <w:rsid w:val="00EC1349"/>
    <w:rsid w:val="00EC4AFD"/>
    <w:rsid w:val="00EE0B8D"/>
    <w:rsid w:val="00EF4497"/>
    <w:rsid w:val="00EF6FBC"/>
    <w:rsid w:val="00F05D5E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B16BB"/>
  <w15:docId w15:val="{9B259703-CAF9-489B-A841-BAEACD60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1"/>
    <w:qFormat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  <w:style w:type="character" w:styleId="Strong">
    <w:name w:val="Strong"/>
    <w:basedOn w:val="DefaultParagraphFont"/>
    <w:uiPriority w:val="22"/>
    <w:qFormat/>
    <w:rsid w:val="00243E3A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AB35AC"/>
    <w:pPr>
      <w:widowControl w:val="0"/>
      <w:autoSpaceDE w:val="0"/>
      <w:autoSpaceDN w:val="0"/>
      <w:spacing w:before="4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B35AC"/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junatha%20Shastri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2CB6C23-572E-4BDD-A83F-04550AEDF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EBD8B-8B62-4ABB-A546-5624406DE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788E3-1BC7-4A5E-BA33-C49C299239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73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Shastri</dc:creator>
  <cp:keywords/>
  <cp:lastModifiedBy>manjunatha shastri</cp:lastModifiedBy>
  <cp:revision>2</cp:revision>
  <dcterms:created xsi:type="dcterms:W3CDTF">2025-01-20T05:56:00Z</dcterms:created>
  <dcterms:modified xsi:type="dcterms:W3CDTF">2025-01-20T07:38:00Z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